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66" w:rsidRDefault="00705366">
      <w:bookmarkStart w:id="0" w:name="_GoBack"/>
      <w:bookmarkEnd w:id="0"/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705366" w:rsidRDefault="00705366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r w:rsidRPr="0009048F">
                              <w:rPr>
                                <w:noProof/>
                              </w:rPr>
                              <w:t>Paulinho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8.6pt;margin-top:87.85pt;width:212.4pt;height:20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705366" w:rsidRDefault="00705366">
                      <w:pPr>
                        <w:pStyle w:val="Ttulo1"/>
                      </w:pPr>
                      <w:r>
                        <w:t xml:space="preserve">Aniversário do </w:t>
                      </w:r>
                      <w:r w:rsidRPr="0009048F">
                        <w:rPr>
                          <w:noProof/>
                        </w:rPr>
                        <w:t>Paulinho</w:t>
                      </w:r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Cidade, Estado CEP</w:t>
                            </w:r>
                          </w:p>
                          <w:p w:rsidR="00705366" w:rsidRPr="0026084F" w:rsidRDefault="00705366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Leticia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Rua: </w:t>
                            </w:r>
                            <w:r w:rsidRPr="0009048F">
                              <w:rPr>
                                <w:noProof/>
                              </w:rPr>
                              <w:t>Pricipal n° 33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Cidade:  </w:t>
                            </w:r>
                            <w:r w:rsidRPr="0009048F">
                              <w:rPr>
                                <w:noProof/>
                              </w:rPr>
                              <w:t>Belo Horizonte</w:t>
                            </w:r>
                            <w:r>
                              <w:t xml:space="preserve">, ESTADO: </w:t>
                            </w:r>
                            <w:r w:rsidRPr="0009048F">
                              <w:rPr>
                                <w:noProof/>
                              </w:rPr>
                              <w:t>MG</w:t>
                            </w:r>
                            <w:r>
                              <w:t xml:space="preserve"> CEP </w:t>
                            </w:r>
                            <w:r w:rsidRPr="0009048F">
                              <w:rPr>
                                <w:noProof/>
                              </w:rPr>
                              <w:t>22333444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6pt;margin-top:36pt;width:4in;height:7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" stroked="f">
                <v:textbox style="layout-flow:vertical">
                  <w:txbxContent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Cidade, Estado CEP</w:t>
                      </w:r>
                    </w:p>
                    <w:p w:rsidR="00705366" w:rsidRPr="0026084F" w:rsidRDefault="00705366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09048F">
                        <w:rPr>
                          <w:noProof/>
                          <w:lang w:val="pt-BR"/>
                        </w:rPr>
                        <w:t>Leticia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Rua: </w:t>
                      </w:r>
                      <w:r w:rsidRPr="0009048F">
                        <w:rPr>
                          <w:noProof/>
                        </w:rPr>
                        <w:t>Pricipal n° 33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Cidade:  </w:t>
                      </w:r>
                      <w:r w:rsidRPr="0009048F">
                        <w:rPr>
                          <w:noProof/>
                        </w:rPr>
                        <w:t>Belo Horizonte</w:t>
                      </w:r>
                      <w:r>
                        <w:t xml:space="preserve">, ESTADO: </w:t>
                      </w:r>
                      <w:r w:rsidRPr="0009048F">
                        <w:rPr>
                          <w:noProof/>
                        </w:rPr>
                        <w:t>MG</w:t>
                      </w:r>
                      <w:r>
                        <w:t xml:space="preserve"> CEP </w:t>
                      </w:r>
                      <w:r w:rsidRPr="0009048F">
                        <w:rPr>
                          <w:noProof/>
                        </w:rPr>
                        <w:t>22333444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1" name="Imagem 1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27.95pt;margin-top:32.9pt;width:338.5pt;height:546.9pt;z-index:-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" filled="f" stroked="f">
                <v:textbox style="mso-fit-shape-to-text:t">
                  <w:txbxContent>
                    <w:p w:rsidR="00705366" w:rsidRDefault="00705366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1" name="Imagem 1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705366" w:rsidRDefault="00705366">
      <w:pPr>
        <w:sectPr w:rsidR="00705366" w:rsidSect="00705366">
          <w:pgSz w:w="16838" w:h="11906" w:orient="landscape" w:code="9"/>
          <w:pgMar w:top="720" w:right="720" w:bottom="734" w:left="720" w:header="720" w:footer="720" w:gutter="0"/>
          <w:pgNumType w:start="1"/>
          <w:cols w:space="708"/>
          <w:docGrid w:linePitch="360"/>
        </w:sect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20/09/2020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16:00 h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Quadra 18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Gala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presente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  <w:r>
                              <w:t xml:space="preserve">R.S.V.P.:(242) 555-0123, </w:t>
                            </w:r>
                            <w:proofErr w:type="spellStart"/>
                            <w:r>
                              <w:t>tratar</w:t>
                            </w:r>
                            <w:r w:rsidRPr="0009048F">
                              <w:rPr>
                                <w:noProof/>
                              </w:rPr>
                              <w:t>PaulinhoPaulinhoPaulinhoPaulinhoPaulinho</w:t>
                            </w:r>
                            <w:proofErr w:type="spellEnd"/>
                            <w:r>
                              <w:t xml:space="preserve"> com Linda.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7in;margin-top:73.65pt;width:214.55pt;height:42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20/09/2020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16:00 h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Quadra 18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Gala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presente</w:t>
                      </w:r>
                    </w:p>
                    <w:p w:rsidR="00705366" w:rsidRDefault="00705366">
                      <w:pPr>
                        <w:pStyle w:val="Ttulo2"/>
                      </w:pPr>
                      <w:r>
                        <w:t xml:space="preserve">R.S.V.P.:(242) 555-0123, </w:t>
                      </w:r>
                      <w:proofErr w:type="spellStart"/>
                      <w:r>
                        <w:t>tratar</w:t>
                      </w:r>
                      <w:r w:rsidRPr="0009048F">
                        <w:rPr>
                          <w:noProof/>
                        </w:rPr>
                        <w:t>PaulinhoPaulinhoPaulinhoPaulinhoPaulinho</w:t>
                      </w:r>
                      <w:proofErr w:type="spellEnd"/>
                      <w:r>
                        <w:t xml:space="preserve"> com Linda.</w:t>
                      </w:r>
                    </w:p>
                    <w:p w:rsidR="00705366" w:rsidRDefault="00705366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2" name="Imagem 2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26.3pt;margin-top:30.95pt;width:338.5pt;height:553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Default="00705366">
                      <w:pPr>
                        <w:jc w:val="center"/>
                        <w:rPr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2" name="Imagem 2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705366" w:rsidRPr="0026084F" w:rsidRDefault="00705366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705366" w:rsidRDefault="00705366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63pt;margin-top:47.25pt;width:288.35pt;height:519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705366" w:rsidRPr="0026084F" w:rsidRDefault="00705366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705366" w:rsidRDefault="00705366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05366" w:rsidRDefault="00705366"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705366" w:rsidRDefault="00705366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r w:rsidRPr="0009048F">
                              <w:rPr>
                                <w:noProof/>
                              </w:rPr>
                              <w:t>Junin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8.6pt;margin-top:87.85pt;width:212.4pt;height:201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705366" w:rsidRDefault="00705366">
                      <w:pPr>
                        <w:pStyle w:val="Ttulo1"/>
                      </w:pPr>
                      <w:r>
                        <w:t xml:space="preserve">Aniversário do </w:t>
                      </w:r>
                      <w:r w:rsidRPr="0009048F">
                        <w:rPr>
                          <w:noProof/>
                        </w:rPr>
                        <w:t>Junin</w:t>
                      </w:r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Cidade, Estado CEP</w:t>
                            </w:r>
                          </w:p>
                          <w:p w:rsidR="00705366" w:rsidRPr="0026084F" w:rsidRDefault="00705366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Roberto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Rua: </w:t>
                            </w:r>
                            <w:r w:rsidRPr="0009048F">
                              <w:rPr>
                                <w:noProof/>
                              </w:rPr>
                              <w:t>Ipiranga n° 67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Cidade:  </w:t>
                            </w:r>
                            <w:r w:rsidRPr="0009048F">
                              <w:rPr>
                                <w:noProof/>
                              </w:rPr>
                              <w:t>Justinopolis</w:t>
                            </w:r>
                            <w:r>
                              <w:t xml:space="preserve">, ESTADO: </w:t>
                            </w:r>
                            <w:r w:rsidRPr="0009048F">
                              <w:rPr>
                                <w:noProof/>
                              </w:rPr>
                              <w:t>MG</w:t>
                            </w:r>
                            <w:r>
                              <w:t xml:space="preserve"> CEP </w:t>
                            </w:r>
                            <w:r w:rsidRPr="0009048F">
                              <w:rPr>
                                <w:noProof/>
                              </w:rPr>
                              <w:t>55888999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pt;margin-top:36pt;width:4in;height:7in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" stroked="f">
                <v:textbox style="layout-flow:vertical">
                  <w:txbxContent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Cidade, Estado CEP</w:t>
                      </w:r>
                    </w:p>
                    <w:p w:rsidR="00705366" w:rsidRPr="0026084F" w:rsidRDefault="00705366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09048F">
                        <w:rPr>
                          <w:noProof/>
                          <w:lang w:val="pt-BR"/>
                        </w:rPr>
                        <w:t>Roberto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Rua: </w:t>
                      </w:r>
                      <w:r w:rsidRPr="0009048F">
                        <w:rPr>
                          <w:noProof/>
                        </w:rPr>
                        <w:t>Ipiranga n° 67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Cidade:  </w:t>
                      </w:r>
                      <w:r w:rsidRPr="0009048F">
                        <w:rPr>
                          <w:noProof/>
                        </w:rPr>
                        <w:t>Justinopolis</w:t>
                      </w:r>
                      <w:r>
                        <w:t xml:space="preserve">, ESTADO: </w:t>
                      </w:r>
                      <w:r w:rsidRPr="0009048F">
                        <w:rPr>
                          <w:noProof/>
                        </w:rPr>
                        <w:t>MG</w:t>
                      </w:r>
                      <w:r>
                        <w:t xml:space="preserve"> CEP </w:t>
                      </w:r>
                      <w:r w:rsidRPr="0009048F">
                        <w:rPr>
                          <w:noProof/>
                        </w:rPr>
                        <w:t>55888999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15" name="Imagem 15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7.95pt;margin-top:32.9pt;width:338.5pt;height:546.9pt;z-index:-251649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" filled="f" stroked="f">
                <v:textbox style="mso-fit-shape-to-text:t">
                  <w:txbxContent>
                    <w:p w:rsidR="00705366" w:rsidRDefault="00705366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15" name="Imagem 15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705366" w:rsidRDefault="00705366">
      <w:pPr>
        <w:sectPr w:rsidR="00705366" w:rsidSect="00705366">
          <w:pgSz w:w="16838" w:h="11906" w:orient="landscape" w:code="9"/>
          <w:pgMar w:top="720" w:right="720" w:bottom="734" w:left="720" w:header="720" w:footer="720" w:gutter="0"/>
          <w:pgNumType w:start="1"/>
          <w:cols w:space="708"/>
          <w:docGrid w:linePitch="360"/>
        </w:sect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30/06/2020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12:00 h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Pizzaria Pereira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A Rigor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Refrigerante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  <w:r>
                              <w:t xml:space="preserve">R.S.V.P.:(242) 555-0123, </w:t>
                            </w:r>
                            <w:proofErr w:type="spellStart"/>
                            <w:r>
                              <w:t>tratar</w:t>
                            </w:r>
                            <w:r w:rsidRPr="0009048F">
                              <w:rPr>
                                <w:noProof/>
                              </w:rPr>
                              <w:t>JuninJuninJuninJuninJunin</w:t>
                            </w:r>
                            <w:proofErr w:type="spellEnd"/>
                            <w:r>
                              <w:t xml:space="preserve"> com Linda.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in;margin-top:73.65pt;width:214.55pt;height:424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30/06/2020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12:00 h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Pizzaria Pereira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A Rigor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Refrigerante</w:t>
                      </w:r>
                    </w:p>
                    <w:p w:rsidR="00705366" w:rsidRDefault="00705366">
                      <w:pPr>
                        <w:pStyle w:val="Ttulo2"/>
                      </w:pPr>
                      <w:r>
                        <w:t xml:space="preserve">R.S.V.P.:(242) 555-0123, </w:t>
                      </w:r>
                      <w:proofErr w:type="spellStart"/>
                      <w:r>
                        <w:t>tratar</w:t>
                      </w:r>
                      <w:r w:rsidRPr="0009048F">
                        <w:rPr>
                          <w:noProof/>
                        </w:rPr>
                        <w:t>JuninJuninJuninJuninJunin</w:t>
                      </w:r>
                      <w:proofErr w:type="spellEnd"/>
                      <w:r>
                        <w:t xml:space="preserve"> com Linda.</w:t>
                      </w:r>
                    </w:p>
                    <w:p w:rsidR="00705366" w:rsidRDefault="00705366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16" name="Imagem 16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6.3pt;margin-top:30.95pt;width:338.5pt;height:55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Default="00705366">
                      <w:pPr>
                        <w:jc w:val="center"/>
                        <w:rPr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16" name="Imagem 16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705366" w:rsidRPr="0026084F" w:rsidRDefault="00705366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705366" w:rsidRDefault="00705366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3pt;margin-top:47.25pt;width:288.35pt;height:51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705366" w:rsidRPr="0026084F" w:rsidRDefault="00705366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705366" w:rsidRDefault="00705366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05366" w:rsidRDefault="00705366"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705366" w:rsidRDefault="00705366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r w:rsidRPr="0009048F">
                              <w:rPr>
                                <w:noProof/>
                              </w:rPr>
                              <w:t>Rayane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58.6pt;margin-top:87.85pt;width:212.4pt;height:201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705366" w:rsidRDefault="00705366">
                      <w:pPr>
                        <w:pStyle w:val="Ttulo1"/>
                      </w:pPr>
                      <w:r>
                        <w:t xml:space="preserve">Aniversário do </w:t>
                      </w:r>
                      <w:r w:rsidRPr="0009048F">
                        <w:rPr>
                          <w:noProof/>
                        </w:rPr>
                        <w:t>Rayane</w:t>
                      </w:r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Cidade, Estado CEP</w:t>
                            </w:r>
                          </w:p>
                          <w:p w:rsidR="00705366" w:rsidRPr="0026084F" w:rsidRDefault="00705366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Carla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Rua: </w:t>
                            </w:r>
                            <w:r w:rsidRPr="0009048F">
                              <w:rPr>
                                <w:noProof/>
                              </w:rPr>
                              <w:t>Major Dutra n° 78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Cidade:  </w:t>
                            </w:r>
                            <w:r w:rsidRPr="0009048F">
                              <w:rPr>
                                <w:noProof/>
                              </w:rPr>
                              <w:t>São Paulo</w:t>
                            </w:r>
                            <w:r>
                              <w:t xml:space="preserve">, ESTADO: </w:t>
                            </w:r>
                            <w:r w:rsidRPr="0009048F">
                              <w:rPr>
                                <w:noProof/>
                              </w:rPr>
                              <w:t>SP</w:t>
                            </w:r>
                            <w:r>
                              <w:t xml:space="preserve"> CEP </w:t>
                            </w:r>
                            <w:r w:rsidRPr="0009048F">
                              <w:rPr>
                                <w:noProof/>
                              </w:rPr>
                              <w:t>90000777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pt;margin-top:36pt;width:4in;height:7in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" stroked="f">
                <v:textbox style="layout-flow:vertical">
                  <w:txbxContent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Cidade, Estado CEP</w:t>
                      </w:r>
                    </w:p>
                    <w:p w:rsidR="00705366" w:rsidRPr="0026084F" w:rsidRDefault="00705366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09048F">
                        <w:rPr>
                          <w:noProof/>
                          <w:lang w:val="pt-BR"/>
                        </w:rPr>
                        <w:t>Carla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Rua: </w:t>
                      </w:r>
                      <w:r w:rsidRPr="0009048F">
                        <w:rPr>
                          <w:noProof/>
                        </w:rPr>
                        <w:t>Major Dutra n° 78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Cidade:  </w:t>
                      </w:r>
                      <w:r w:rsidRPr="0009048F">
                        <w:rPr>
                          <w:noProof/>
                        </w:rPr>
                        <w:t>São Paulo</w:t>
                      </w:r>
                      <w:r>
                        <w:t xml:space="preserve">, ESTADO: </w:t>
                      </w:r>
                      <w:r w:rsidRPr="0009048F">
                        <w:rPr>
                          <w:noProof/>
                        </w:rPr>
                        <w:t>SP</w:t>
                      </w:r>
                      <w:r>
                        <w:t xml:space="preserve"> CEP </w:t>
                      </w:r>
                      <w:r w:rsidRPr="0009048F">
                        <w:rPr>
                          <w:noProof/>
                        </w:rPr>
                        <w:t>90000777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23" name="Imagem 23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27.95pt;margin-top:32.9pt;width:338.5pt;height:546.9pt;z-index:-2516418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" filled="f" stroked="f">
                <v:textbox style="mso-fit-shape-to-text:t">
                  <w:txbxContent>
                    <w:p w:rsidR="00705366" w:rsidRDefault="00705366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23" name="Imagem 23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705366" w:rsidRDefault="00705366">
      <w:pPr>
        <w:sectPr w:rsidR="00705366" w:rsidSect="00705366">
          <w:pgSz w:w="16838" w:h="11906" w:orient="landscape" w:code="9"/>
          <w:pgMar w:top="720" w:right="720" w:bottom="734" w:left="720" w:header="720" w:footer="720" w:gutter="0"/>
          <w:pgNumType w:start="1"/>
          <w:cols w:space="708"/>
          <w:docGrid w:linePitch="360"/>
        </w:sect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09/09/2020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22:00 h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Taberna 3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Vestido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Pastel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  <w:r>
                              <w:t xml:space="preserve">R.S.V.P.:(242) 555-0123, </w:t>
                            </w:r>
                            <w:proofErr w:type="spellStart"/>
                            <w:r>
                              <w:t>tratar</w:t>
                            </w:r>
                            <w:r w:rsidRPr="0009048F">
                              <w:rPr>
                                <w:noProof/>
                              </w:rPr>
                              <w:t>RayaneRayaneRayaneRayaneRayane</w:t>
                            </w:r>
                            <w:proofErr w:type="spellEnd"/>
                            <w:r>
                              <w:t xml:space="preserve"> com Linda.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in;margin-top:73.65pt;width:214.55pt;height:424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09/09/2020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22:00 h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Taberna 3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Vestido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Pastel</w:t>
                      </w:r>
                    </w:p>
                    <w:p w:rsidR="00705366" w:rsidRDefault="00705366">
                      <w:pPr>
                        <w:pStyle w:val="Ttulo2"/>
                      </w:pPr>
                      <w:r>
                        <w:t xml:space="preserve">R.S.V.P.:(242) 555-0123, </w:t>
                      </w:r>
                      <w:proofErr w:type="spellStart"/>
                      <w:r>
                        <w:t>tratar</w:t>
                      </w:r>
                      <w:r w:rsidRPr="0009048F">
                        <w:rPr>
                          <w:noProof/>
                        </w:rPr>
                        <w:t>RayaneRayaneRayaneRayaneRayane</w:t>
                      </w:r>
                      <w:proofErr w:type="spellEnd"/>
                      <w:r>
                        <w:t xml:space="preserve"> com Linda.</w:t>
                      </w:r>
                    </w:p>
                    <w:p w:rsidR="00705366" w:rsidRDefault="00705366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24" name="Imagem 24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6.3pt;margin-top:30.95pt;width:338.5pt;height:553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Default="00705366">
                      <w:pPr>
                        <w:jc w:val="center"/>
                        <w:rPr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24" name="Imagem 24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705366" w:rsidRPr="0026084F" w:rsidRDefault="00705366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705366" w:rsidRDefault="00705366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3pt;margin-top:47.25pt;width:288.35pt;height:519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705366" w:rsidRPr="0026084F" w:rsidRDefault="00705366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705366" w:rsidRDefault="00705366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05366" w:rsidRDefault="00705366"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705366" w:rsidRDefault="00705366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r w:rsidRPr="0009048F">
                              <w:rPr>
                                <w:noProof/>
                              </w:rPr>
                              <w:t>Olegario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58.6pt;margin-top:87.85pt;width:212.4pt;height:201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705366" w:rsidRDefault="00705366">
                      <w:pPr>
                        <w:pStyle w:val="Ttulo1"/>
                      </w:pPr>
                      <w:r>
                        <w:t xml:space="preserve">Aniversário do </w:t>
                      </w:r>
                      <w:r w:rsidRPr="0009048F">
                        <w:rPr>
                          <w:noProof/>
                        </w:rPr>
                        <w:t>Olegario</w:t>
                      </w:r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Cidade, Estado CEP</w:t>
                            </w:r>
                          </w:p>
                          <w:p w:rsidR="00705366" w:rsidRPr="0026084F" w:rsidRDefault="00705366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Henrrique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Rua: </w:t>
                            </w:r>
                            <w:r w:rsidRPr="0009048F">
                              <w:rPr>
                                <w:noProof/>
                              </w:rPr>
                              <w:t>Alcantara n° 88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Cidade:  </w:t>
                            </w:r>
                            <w:r w:rsidRPr="0009048F">
                              <w:rPr>
                                <w:noProof/>
                              </w:rPr>
                              <w:t>Rio de Janeiro</w:t>
                            </w:r>
                            <w:r>
                              <w:t xml:space="preserve">, ESTADO: </w:t>
                            </w:r>
                            <w:r w:rsidRPr="0009048F">
                              <w:rPr>
                                <w:noProof/>
                              </w:rPr>
                              <w:t>RJ</w:t>
                            </w:r>
                            <w:r>
                              <w:t xml:space="preserve"> CEP </w:t>
                            </w:r>
                            <w:r w:rsidRPr="0009048F">
                              <w:rPr>
                                <w:noProof/>
                              </w:rPr>
                              <w:t>22555111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6pt;margin-top:36pt;width:4in;height:7in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" stroked="f">
                <v:textbox style="layout-flow:vertical">
                  <w:txbxContent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Cidade, Estado CEP</w:t>
                      </w:r>
                    </w:p>
                    <w:p w:rsidR="00705366" w:rsidRPr="0026084F" w:rsidRDefault="00705366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09048F">
                        <w:rPr>
                          <w:noProof/>
                          <w:lang w:val="pt-BR"/>
                        </w:rPr>
                        <w:t>Henrrique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Rua: </w:t>
                      </w:r>
                      <w:r w:rsidRPr="0009048F">
                        <w:rPr>
                          <w:noProof/>
                        </w:rPr>
                        <w:t>Alcantara n° 88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Cidade:  </w:t>
                      </w:r>
                      <w:r w:rsidRPr="0009048F">
                        <w:rPr>
                          <w:noProof/>
                        </w:rPr>
                        <w:t>Rio de Janeiro</w:t>
                      </w:r>
                      <w:r>
                        <w:t xml:space="preserve">, ESTADO: </w:t>
                      </w:r>
                      <w:r w:rsidRPr="0009048F">
                        <w:rPr>
                          <w:noProof/>
                        </w:rPr>
                        <w:t>RJ</w:t>
                      </w:r>
                      <w:r>
                        <w:t xml:space="preserve"> CEP </w:t>
                      </w:r>
                      <w:r w:rsidRPr="0009048F">
                        <w:rPr>
                          <w:noProof/>
                        </w:rPr>
                        <w:t>22555111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31" name="Imagem 31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27.95pt;margin-top:32.9pt;width:338.5pt;height:546.9pt;z-index:-2516346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" filled="f" stroked="f">
                <v:textbox style="mso-fit-shape-to-text:t">
                  <w:txbxContent>
                    <w:p w:rsidR="00705366" w:rsidRDefault="00705366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31" name="Imagem 31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705366" w:rsidRDefault="00705366">
      <w:pPr>
        <w:sectPr w:rsidR="00705366" w:rsidSect="00705366">
          <w:pgSz w:w="16838" w:h="11906" w:orient="landscape" w:code="9"/>
          <w:pgMar w:top="720" w:right="720" w:bottom="734" w:left="720" w:header="720" w:footer="720" w:gutter="0"/>
          <w:pgNumType w:start="1"/>
          <w:cols w:space="708"/>
          <w:docGrid w:linePitch="360"/>
        </w:sect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14/09/2020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15:00 h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Bar lapa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Social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Carne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  <w:r>
                              <w:t xml:space="preserve">R.S.V.P.:(242) 555-0123, </w:t>
                            </w:r>
                            <w:proofErr w:type="spellStart"/>
                            <w:r>
                              <w:t>tratar</w:t>
                            </w:r>
                            <w:r w:rsidRPr="0009048F">
                              <w:rPr>
                                <w:noProof/>
                              </w:rPr>
                              <w:t>OlegarioOlegarioOlegarioOlegarioOlegario</w:t>
                            </w:r>
                            <w:proofErr w:type="spellEnd"/>
                            <w:r>
                              <w:t xml:space="preserve"> com Linda.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7in;margin-top:73.65pt;width:214.55pt;height:424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14/09/2020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15:00 h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Bar lapa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Social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Carne</w:t>
                      </w:r>
                    </w:p>
                    <w:p w:rsidR="00705366" w:rsidRDefault="00705366">
                      <w:pPr>
                        <w:pStyle w:val="Ttulo2"/>
                      </w:pPr>
                      <w:r>
                        <w:t xml:space="preserve">R.S.V.P.:(242) 555-0123, </w:t>
                      </w:r>
                      <w:proofErr w:type="spellStart"/>
                      <w:r>
                        <w:t>tratar</w:t>
                      </w:r>
                      <w:r w:rsidRPr="0009048F">
                        <w:rPr>
                          <w:noProof/>
                        </w:rPr>
                        <w:t>OlegarioOlegarioOlegarioOlegarioOlegario</w:t>
                      </w:r>
                      <w:proofErr w:type="spellEnd"/>
                      <w:r>
                        <w:t xml:space="preserve"> com Linda.</w:t>
                      </w:r>
                    </w:p>
                    <w:p w:rsidR="00705366" w:rsidRDefault="00705366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32" name="Imagem 32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26.3pt;margin-top:30.95pt;width:338.5pt;height:553.3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Default="00705366">
                      <w:pPr>
                        <w:jc w:val="center"/>
                        <w:rPr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32" name="Imagem 32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705366" w:rsidRPr="0026084F" w:rsidRDefault="00705366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705366" w:rsidRDefault="00705366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3pt;margin-top:47.25pt;width:288.35pt;height:519.7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705366" w:rsidRPr="0026084F" w:rsidRDefault="00705366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705366" w:rsidRDefault="00705366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05366" w:rsidRDefault="00705366"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705366" w:rsidRPr="0026084F" w:rsidRDefault="0070536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705366" w:rsidRDefault="00705366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r w:rsidRPr="0009048F">
                              <w:rPr>
                                <w:noProof/>
                              </w:rPr>
                              <w:t>Olavinho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58.6pt;margin-top:87.85pt;width:212.4pt;height:201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705366" w:rsidRPr="0026084F" w:rsidRDefault="0070536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705366" w:rsidRDefault="00705366">
                      <w:pPr>
                        <w:pStyle w:val="Ttulo1"/>
                      </w:pPr>
                      <w:r>
                        <w:t xml:space="preserve">Aniversário do </w:t>
                      </w:r>
                      <w:r w:rsidRPr="0009048F">
                        <w:rPr>
                          <w:noProof/>
                        </w:rPr>
                        <w:t>Olavinho</w:t>
                      </w:r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705366" w:rsidRPr="0026084F" w:rsidRDefault="00705366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Cidade, Estado CEP</w:t>
                            </w:r>
                          </w:p>
                          <w:p w:rsidR="00705366" w:rsidRPr="0026084F" w:rsidRDefault="00705366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>
                              <w:rPr>
                                <w:lang w:val="pt-BR"/>
                              </w:rPr>
                              <w:t xml:space="preserve">: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Weverton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Rua: </w:t>
                            </w:r>
                            <w:r w:rsidRPr="0009048F">
                              <w:rPr>
                                <w:noProof/>
                              </w:rPr>
                              <w:t>Treze de março n° 90</w:t>
                            </w:r>
                          </w:p>
                          <w:p w:rsidR="00705366" w:rsidRDefault="00705366">
                            <w:pPr>
                              <w:pStyle w:val="Endereopostal"/>
                            </w:pPr>
                            <w:r>
                              <w:t xml:space="preserve">Cidade:  </w:t>
                            </w:r>
                            <w:r w:rsidRPr="0009048F">
                              <w:rPr>
                                <w:noProof/>
                              </w:rPr>
                              <w:t>São João da Mata</w:t>
                            </w:r>
                            <w:r>
                              <w:t xml:space="preserve">, ESTADO: </w:t>
                            </w:r>
                            <w:r w:rsidRPr="0009048F">
                              <w:rPr>
                                <w:noProof/>
                              </w:rPr>
                              <w:t>GO</w:t>
                            </w:r>
                            <w:r>
                              <w:t xml:space="preserve"> CEP </w:t>
                            </w:r>
                            <w:r w:rsidRPr="0009048F">
                              <w:rPr>
                                <w:noProof/>
                              </w:rPr>
                              <w:t>66900122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6pt;margin-top:36pt;width:4in;height:7in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" stroked="f">
                <v:textbox style="layout-flow:vertical">
                  <w:txbxContent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705366" w:rsidRPr="0026084F" w:rsidRDefault="00705366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Cidade, Estado CEP</w:t>
                      </w:r>
                    </w:p>
                    <w:p w:rsidR="00705366" w:rsidRPr="0026084F" w:rsidRDefault="00705366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>
                        <w:rPr>
                          <w:lang w:val="pt-BR"/>
                        </w:rPr>
                        <w:t xml:space="preserve">: </w:t>
                      </w:r>
                      <w:r w:rsidRPr="0009048F">
                        <w:rPr>
                          <w:noProof/>
                          <w:lang w:val="pt-BR"/>
                        </w:rPr>
                        <w:t>Weverton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Rua: </w:t>
                      </w:r>
                      <w:r w:rsidRPr="0009048F">
                        <w:rPr>
                          <w:noProof/>
                        </w:rPr>
                        <w:t>Treze de março n° 90</w:t>
                      </w:r>
                    </w:p>
                    <w:p w:rsidR="00705366" w:rsidRDefault="00705366">
                      <w:pPr>
                        <w:pStyle w:val="Endereopostal"/>
                      </w:pPr>
                      <w:r>
                        <w:t xml:space="preserve">Cidade:  </w:t>
                      </w:r>
                      <w:r w:rsidRPr="0009048F">
                        <w:rPr>
                          <w:noProof/>
                        </w:rPr>
                        <w:t>São João da Mata</w:t>
                      </w:r>
                      <w:r>
                        <w:t xml:space="preserve">, ESTADO: </w:t>
                      </w:r>
                      <w:r w:rsidRPr="0009048F">
                        <w:rPr>
                          <w:noProof/>
                        </w:rPr>
                        <w:t>GO</w:t>
                      </w:r>
                      <w:r>
                        <w:t xml:space="preserve"> CEP </w:t>
                      </w:r>
                      <w:r w:rsidRPr="0009048F">
                        <w:rPr>
                          <w:noProof/>
                        </w:rPr>
                        <w:t>66900122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39" name="Imagem 39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27.95pt;margin-top:32.9pt;width:338.5pt;height:546.9pt;z-index:-2516275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" filled="f" stroked="f">
                <v:textbox style="mso-fit-shape-to-text:t">
                  <w:txbxContent>
                    <w:p w:rsidR="00705366" w:rsidRDefault="00705366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39" name="Imagem 39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705366" w:rsidRDefault="00705366">
      <w:pPr>
        <w:sectPr w:rsidR="00705366" w:rsidSect="00705366">
          <w:pgSz w:w="16838" w:h="11906" w:orient="landscape" w:code="9"/>
          <w:pgMar w:top="720" w:right="720" w:bottom="734" w:left="720" w:header="720" w:footer="720" w:gutter="0"/>
          <w:pgNumType w:start="1"/>
          <w:cols w:space="708"/>
          <w:docGrid w:linePitch="360"/>
        </w:sect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23/04/2020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13:00 h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Restaurante da Marcia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Fantasia</w:t>
                            </w:r>
                          </w:p>
                          <w:p w:rsidR="00705366" w:rsidRPr="0026084F" w:rsidRDefault="00705366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09048F">
                              <w:rPr>
                                <w:noProof/>
                                <w:lang w:val="pt-BR"/>
                              </w:rPr>
                              <w:t>Frutas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  <w:r>
                              <w:t xml:space="preserve">R.S.V.P.:(242) 555-0123, </w:t>
                            </w:r>
                            <w:proofErr w:type="spellStart"/>
                            <w:r>
                              <w:t>tratar</w:t>
                            </w:r>
                            <w:r w:rsidRPr="0009048F">
                              <w:rPr>
                                <w:noProof/>
                              </w:rPr>
                              <w:t>OlavinhoOlavinhoOlavinhoOlavinhoOlavinho</w:t>
                            </w:r>
                            <w:proofErr w:type="spellEnd"/>
                            <w:r>
                              <w:t xml:space="preserve"> com Linda.</w:t>
                            </w:r>
                          </w:p>
                          <w:p w:rsidR="00705366" w:rsidRDefault="00705366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7in;margin-top:73.65pt;width:214.55pt;height:424.9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23/04/2020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13:00 h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Restaurante da Marcia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Fantasia</w:t>
                      </w:r>
                    </w:p>
                    <w:p w:rsidR="00705366" w:rsidRPr="0026084F" w:rsidRDefault="00705366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09048F">
                        <w:rPr>
                          <w:noProof/>
                          <w:lang w:val="pt-BR"/>
                        </w:rPr>
                        <w:t>Frutas</w:t>
                      </w:r>
                    </w:p>
                    <w:p w:rsidR="00705366" w:rsidRDefault="00705366">
                      <w:pPr>
                        <w:pStyle w:val="Ttulo2"/>
                      </w:pPr>
                      <w:r>
                        <w:t xml:space="preserve">R.S.V.P.:(242) 555-0123, </w:t>
                      </w:r>
                      <w:proofErr w:type="spellStart"/>
                      <w:r>
                        <w:t>tratar</w:t>
                      </w:r>
                      <w:r w:rsidRPr="0009048F">
                        <w:rPr>
                          <w:noProof/>
                        </w:rPr>
                        <w:t>OlavinhoOlavinhoOlavinhoOlavinhoOlavinho</w:t>
                      </w:r>
                      <w:proofErr w:type="spellEnd"/>
                      <w:r>
                        <w:t xml:space="preserve"> com Linda.</w:t>
                      </w:r>
                    </w:p>
                    <w:p w:rsidR="00705366" w:rsidRDefault="00705366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Default="00705366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40" name="Imagem 40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26.3pt;margin-top:30.95pt;width:338.5pt;height:553.3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705366" w:rsidRDefault="00705366">
                      <w:pPr>
                        <w:jc w:val="center"/>
                        <w:rPr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40" name="Imagem 40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66" w:rsidRPr="0026084F" w:rsidRDefault="00705366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705366" w:rsidRPr="0026084F" w:rsidRDefault="00705366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705366" w:rsidRDefault="00705366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63pt;margin-top:47.25pt;width:288.35pt;height:519.7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705366" w:rsidRPr="0026084F" w:rsidRDefault="00705366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705366" w:rsidRPr="0026084F" w:rsidRDefault="00705366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705366" w:rsidRDefault="00705366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05366" w:rsidRDefault="00705366"/>
    <w:sectPr w:rsidR="00705366" w:rsidSect="00705366">
      <w:type w:val="continuous"/>
      <w:pgSz w:w="16838" w:h="11906" w:orient="landscape" w:code="9"/>
      <w:pgMar w:top="720" w:right="720" w:bottom="734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551" w:rsidRDefault="00702551" w:rsidP="00EF4539">
      <w:r>
        <w:separator/>
      </w:r>
    </w:p>
  </w:endnote>
  <w:endnote w:type="continuationSeparator" w:id="0">
    <w:p w:rsidR="00702551" w:rsidRDefault="00702551" w:rsidP="00EF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551" w:rsidRDefault="00702551" w:rsidP="00EF4539">
      <w:r>
        <w:separator/>
      </w:r>
    </w:p>
  </w:footnote>
  <w:footnote w:type="continuationSeparator" w:id="0">
    <w:p w:rsidR="00702551" w:rsidRDefault="00702551" w:rsidP="00EF4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720"/>
  <w:displayHorizontalDrawingGridEvery w:val="2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1"/>
    <w:rsid w:val="0026084F"/>
    <w:rsid w:val="003A6D01"/>
    <w:rsid w:val="00702551"/>
    <w:rsid w:val="00705366"/>
    <w:rsid w:val="00745802"/>
    <w:rsid w:val="008D626F"/>
    <w:rsid w:val="0093352C"/>
    <w:rsid w:val="00C11047"/>
    <w:rsid w:val="00EF4539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AECB91"/>
  <w15:docId w15:val="{9F415FA9-3CBD-4C00-AFBE-8234FEB7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bidi="hi-IN"/>
    </w:rPr>
  </w:style>
  <w:style w:type="paragraph" w:styleId="Ttulo1">
    <w:name w:val="heading 1"/>
    <w:basedOn w:val="Normal"/>
    <w:next w:val="Normal"/>
    <w:qFormat/>
    <w:pPr>
      <w:spacing w:line="660" w:lineRule="exact"/>
      <w:outlineLvl w:val="0"/>
    </w:pPr>
    <w:rPr>
      <w:rFonts w:ascii="Tahoma" w:hAnsi="Tahoma" w:cs="Tahoma"/>
      <w:color w:val="2482A8"/>
      <w:sz w:val="64"/>
      <w:szCs w:val="64"/>
    </w:rPr>
  </w:style>
  <w:style w:type="paragraph" w:styleId="Ttulo2">
    <w:name w:val="heading 2"/>
    <w:basedOn w:val="Ttulo1"/>
    <w:next w:val="Normal"/>
    <w:qFormat/>
    <w:pPr>
      <w:outlineLvl w:val="1"/>
    </w:pPr>
    <w:rPr>
      <w:bCs/>
      <w:sz w:val="44"/>
      <w:szCs w:val="44"/>
    </w:rPr>
  </w:style>
  <w:style w:type="paragraph" w:styleId="Ttulo3">
    <w:name w:val="heading 3"/>
    <w:basedOn w:val="Normal"/>
    <w:next w:val="Normal"/>
    <w:qFormat/>
    <w:pPr>
      <w:spacing w:before="1720"/>
      <w:jc w:val="center"/>
      <w:outlineLvl w:val="2"/>
    </w:pPr>
    <w:rPr>
      <w:rFonts w:ascii="Tahoma" w:hAnsi="Tahoma" w:cs="Tahoma"/>
      <w:b/>
      <w:color w:val="2482A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rFonts w:ascii="Tahoma" w:hAnsi="Tahoma" w:cs="Tahoma"/>
      <w:color w:val="2482A8"/>
    </w:rPr>
  </w:style>
  <w:style w:type="paragraph" w:styleId="Textodebalo">
    <w:name w:val="Balloon Text"/>
    <w:basedOn w:val="Normal"/>
    <w:semiHidden/>
    <w:rPr>
      <w:rFonts w:ascii="Tahoma" w:hAnsi="Tahoma"/>
      <w:sz w:val="16"/>
      <w:szCs w:val="16"/>
    </w:rPr>
  </w:style>
  <w:style w:type="paragraph" w:customStyle="1" w:styleId="Nome">
    <w:name w:val="Nome"/>
    <w:basedOn w:val="Normal"/>
    <w:pPr>
      <w:spacing w:before="1680"/>
      <w:ind w:left="3600"/>
    </w:pPr>
    <w:rPr>
      <w:rFonts w:ascii="Tahoma" w:hAnsi="Tahoma" w:cs="Tahoma"/>
      <w:b/>
      <w:caps/>
      <w:color w:val="2482A8"/>
      <w:lang w:bidi="en-US"/>
    </w:rPr>
  </w:style>
  <w:style w:type="paragraph" w:customStyle="1" w:styleId="Endereopostal">
    <w:name w:val="Endereço postal"/>
    <w:basedOn w:val="Nome"/>
    <w:pPr>
      <w:spacing w:before="0"/>
    </w:pPr>
    <w:rPr>
      <w:b w:val="0"/>
    </w:rPr>
  </w:style>
  <w:style w:type="paragraph" w:customStyle="1" w:styleId="Remetente1">
    <w:name w:val="Remetente1"/>
    <w:basedOn w:val="Normal"/>
    <w:rPr>
      <w:rFonts w:ascii="Tahoma" w:hAnsi="Tahoma" w:cs="Tahoma"/>
      <w:color w:val="2482A8"/>
      <w:sz w:val="18"/>
      <w:szCs w:val="18"/>
      <w:lang w:bidi="en-US"/>
    </w:rPr>
  </w:style>
  <w:style w:type="table" w:customStyle="1" w:styleId="TabelaNormal0">
    <w:name w:val="Tabela 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EF453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EF4539"/>
    <w:rPr>
      <w:rFonts w:cs="Mangal"/>
      <w:sz w:val="24"/>
      <w:szCs w:val="21"/>
      <w:lang w:bidi="hi-IN"/>
    </w:rPr>
  </w:style>
  <w:style w:type="paragraph" w:styleId="Rodap">
    <w:name w:val="footer"/>
    <w:basedOn w:val="Normal"/>
    <w:link w:val="RodapChar"/>
    <w:unhideWhenUsed/>
    <w:rsid w:val="00EF453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rsid w:val="00EF4539"/>
    <w:rPr>
      <w:rFonts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Viana\AppData\Roaming\Microsoft\Modelos\MS_Inv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C579461-336C-4BED-8C3C-82DB99E9C4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MS_InvMa</Template>
  <TotalTime>0</TotalTime>
  <Pages>10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Viana</dc:creator>
  <cp:lastModifiedBy>junio dias de oliveira</cp:lastModifiedBy>
  <cp:revision>1</cp:revision>
  <cp:lastPrinted>2004-01-12T15:15:00Z</cp:lastPrinted>
  <dcterms:created xsi:type="dcterms:W3CDTF">2020-09-03T20:59:00Z</dcterms:created>
  <dcterms:modified xsi:type="dcterms:W3CDTF">2020-09-03T21:01:00Z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TC010161741046</vt:lpwstr>
  </property>
</Properties>
</file>