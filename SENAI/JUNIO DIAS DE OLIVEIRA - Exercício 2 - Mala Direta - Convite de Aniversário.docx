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39" w:rsidRDefault="003A6D01"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5824220</wp:posOffset>
                </wp:positionH>
                <wp:positionV relativeFrom="page">
                  <wp:posOffset>1115695</wp:posOffset>
                </wp:positionV>
                <wp:extent cx="2697480" cy="2562225"/>
                <wp:effectExtent l="4445" t="1270" r="3175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39" w:rsidRPr="0026084F" w:rsidRDefault="00EF4539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Você está</w:t>
                            </w:r>
                          </w:p>
                          <w:p w:rsidR="00EF4539" w:rsidRPr="0026084F" w:rsidRDefault="00F813C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C</w:t>
                            </w:r>
                            <w:r w:rsidR="00EF4539" w:rsidRPr="0026084F">
                              <w:rPr>
                                <w:lang w:val="pt-BR"/>
                              </w:rPr>
                              <w:t>onvidado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EF4539" w:rsidRPr="0026084F" w:rsidRDefault="00EF4539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para o</w:t>
                            </w:r>
                          </w:p>
                          <w:p w:rsidR="00EF4539" w:rsidRPr="0026084F" w:rsidRDefault="00EF4539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40º</w:t>
                            </w:r>
                          </w:p>
                          <w:p w:rsidR="00EF4539" w:rsidRDefault="00EF4539">
                            <w:pPr>
                              <w:pStyle w:val="Ttulo1"/>
                            </w:pPr>
                            <w:r>
                              <w:t xml:space="preserve">Aniversário do </w:t>
                            </w:r>
                            <w:fldSimple w:instr=" MERGEFIELD Aniversariante ">
                              <w:r w:rsidR="00F761AF" w:rsidRPr="0009048F">
                                <w:rPr>
                                  <w:noProof/>
                                </w:rPr>
                                <w:t>Olegario</w:t>
                              </w:r>
                            </w:fldSimple>
                            <w:r>
                              <w:t>!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8.6pt;margin-top:87.85pt;width:212.4pt;height:20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EF4539" w:rsidRPr="0026084F" w:rsidRDefault="00EF4539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Você está</w:t>
                      </w:r>
                    </w:p>
                    <w:p w:rsidR="00EF4539" w:rsidRPr="0026084F" w:rsidRDefault="00F813C6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C</w:t>
                      </w:r>
                      <w:r w:rsidR="00EF4539" w:rsidRPr="0026084F">
                        <w:rPr>
                          <w:lang w:val="pt-BR"/>
                        </w:rPr>
                        <w:t>onvidado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EF4539" w:rsidRPr="0026084F" w:rsidRDefault="00EF4539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para o</w:t>
                      </w:r>
                    </w:p>
                    <w:p w:rsidR="00EF4539" w:rsidRPr="0026084F" w:rsidRDefault="00EF4539">
                      <w:pPr>
                        <w:pStyle w:val="Ttulo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40º</w:t>
                      </w:r>
                    </w:p>
                    <w:p w:rsidR="00EF4539" w:rsidRDefault="00EF4539">
                      <w:pPr>
                        <w:pStyle w:val="Ttulo1"/>
                      </w:pPr>
                      <w:r>
                        <w:t xml:space="preserve">Aniversário do </w:t>
                      </w:r>
                      <w:fldSimple w:instr=" MERGEFIELD Aniversariante ">
                        <w:r w:rsidR="00F761AF" w:rsidRPr="0009048F">
                          <w:rPr>
                            <w:noProof/>
                          </w:rPr>
                          <w:t>Olegario</w:t>
                        </w:r>
                      </w:fldSimple>
                      <w: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3657600" cy="64008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39" w:rsidRPr="0026084F" w:rsidRDefault="00EF4539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</w:p>
                          <w:p w:rsidR="00EF4539" w:rsidRPr="0026084F" w:rsidRDefault="00EF4539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Rua:</w:t>
                            </w:r>
                          </w:p>
                          <w:p w:rsidR="00EF4539" w:rsidRPr="0026084F" w:rsidRDefault="00EF4539">
                            <w:pPr>
                              <w:pStyle w:val="Remetente1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 xml:space="preserve">Cidade, </w:t>
                            </w:r>
                            <w:r w:rsidR="00F813C6" w:rsidRPr="0026084F">
                              <w:rPr>
                                <w:lang w:val="pt-BR"/>
                              </w:rPr>
                              <w:t>Estado CEP</w:t>
                            </w:r>
                          </w:p>
                          <w:p w:rsidR="00EF4539" w:rsidRPr="0026084F" w:rsidRDefault="00EF4539">
                            <w:pPr>
                              <w:pStyle w:val="Nome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Nome</w:t>
                            </w:r>
                            <w:r w:rsidR="00F813C6">
                              <w:rPr>
                                <w:lang w:val="pt-BR"/>
                              </w:rPr>
                              <w:t xml:space="preserve">: 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F813C6">
                              <w:rPr>
                                <w:lang w:val="pt-BR"/>
                              </w:rPr>
                              <w:instrText xml:space="preserve"> MERGEFIELD nome </w:instrTex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761AF" w:rsidRPr="0009048F">
                              <w:rPr>
                                <w:noProof/>
                                <w:lang w:val="pt-BR"/>
                              </w:rPr>
                              <w:t>Henrrique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EF4539" w:rsidRDefault="00EF4539">
                            <w:pPr>
                              <w:pStyle w:val="Endereopostal"/>
                            </w:pPr>
                            <w:r>
                              <w:t>Rua:</w:t>
                            </w:r>
                            <w:r w:rsidR="00F813C6">
                              <w:t xml:space="preserve"> </w:t>
                            </w:r>
                            <w:fldSimple w:instr=" MERGEFIELD rua ">
                              <w:r w:rsidR="00F761AF" w:rsidRPr="0009048F">
                                <w:rPr>
                                  <w:noProof/>
                                </w:rPr>
                                <w:t>Alcantara n° 88</w:t>
                              </w:r>
                            </w:fldSimple>
                          </w:p>
                          <w:p w:rsidR="00EF4539" w:rsidRDefault="00EF4539">
                            <w:pPr>
                              <w:pStyle w:val="Endereopostal"/>
                            </w:pPr>
                            <w:r>
                              <w:t>Cidade</w:t>
                            </w:r>
                            <w:r w:rsidR="00F813C6">
                              <w:t xml:space="preserve">:  </w:t>
                            </w:r>
                            <w:fldSimple w:instr=" MERGEFIELD cidade ">
                              <w:r w:rsidR="00F761AF" w:rsidRPr="0009048F">
                                <w:rPr>
                                  <w:noProof/>
                                </w:rPr>
                                <w:t>Rio de Janeiro</w:t>
                              </w:r>
                            </w:fldSimple>
                            <w:r>
                              <w:t xml:space="preserve">, </w:t>
                            </w:r>
                            <w:r w:rsidR="00F813C6">
                              <w:t xml:space="preserve">ESTADO: </w:t>
                            </w:r>
                            <w:fldSimple w:instr=" MERGEFIELD estado ">
                              <w:r w:rsidR="00F761AF" w:rsidRPr="0009048F">
                                <w:rPr>
                                  <w:noProof/>
                                </w:rPr>
                                <w:t>RJ</w:t>
                              </w:r>
                            </w:fldSimple>
                            <w:r>
                              <w:t xml:space="preserve"> CEP</w:t>
                            </w:r>
                            <w:r w:rsidR="00F813C6">
                              <w:t xml:space="preserve"> </w:t>
                            </w:r>
                            <w:fldSimple w:instr=" MERGEFIELD CEP ">
                              <w:r w:rsidR="00F761AF" w:rsidRPr="0009048F">
                                <w:rPr>
                                  <w:noProof/>
                                </w:rPr>
                                <w:t>22555111</w:t>
                              </w:r>
                            </w:fldSimple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6pt;margin-top:36pt;width:4in;height:7in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" stroked="f">
                <v:textbox style="layout-flow:vertical">
                  <w:txbxContent>
                    <w:p w:rsidR="00EF4539" w:rsidRPr="0026084F" w:rsidRDefault="00EF4539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</w:p>
                    <w:p w:rsidR="00EF4539" w:rsidRPr="0026084F" w:rsidRDefault="00EF4539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Rua:</w:t>
                      </w:r>
                    </w:p>
                    <w:p w:rsidR="00EF4539" w:rsidRPr="0026084F" w:rsidRDefault="00EF4539">
                      <w:pPr>
                        <w:pStyle w:val="Remetente1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 xml:space="preserve">Cidade, </w:t>
                      </w:r>
                      <w:r w:rsidR="00F813C6" w:rsidRPr="0026084F">
                        <w:rPr>
                          <w:lang w:val="pt-BR"/>
                        </w:rPr>
                        <w:t>Estado CEP</w:t>
                      </w:r>
                    </w:p>
                    <w:p w:rsidR="00EF4539" w:rsidRPr="0026084F" w:rsidRDefault="00EF4539">
                      <w:pPr>
                        <w:pStyle w:val="Nome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Nome</w:t>
                      </w:r>
                      <w:r w:rsidR="00F813C6">
                        <w:rPr>
                          <w:lang w:val="pt-BR"/>
                        </w:rPr>
                        <w:t xml:space="preserve">: </w:t>
                      </w:r>
                      <w:r w:rsidR="00F813C6">
                        <w:rPr>
                          <w:lang w:val="pt-BR"/>
                        </w:rPr>
                        <w:fldChar w:fldCharType="begin"/>
                      </w:r>
                      <w:r w:rsidR="00F813C6">
                        <w:rPr>
                          <w:lang w:val="pt-BR"/>
                        </w:rPr>
                        <w:instrText xml:space="preserve"> MERGEFIELD nome </w:instrText>
                      </w:r>
                      <w:r w:rsidR="00F813C6">
                        <w:rPr>
                          <w:lang w:val="pt-BR"/>
                        </w:rPr>
                        <w:fldChar w:fldCharType="separate"/>
                      </w:r>
                      <w:r w:rsidR="00F761AF" w:rsidRPr="0009048F">
                        <w:rPr>
                          <w:noProof/>
                          <w:lang w:val="pt-BR"/>
                        </w:rPr>
                        <w:t>Henrrique</w:t>
                      </w:r>
                      <w:r w:rsidR="00F813C6">
                        <w:rPr>
                          <w:lang w:val="pt-BR"/>
                        </w:rPr>
                        <w:fldChar w:fldCharType="end"/>
                      </w:r>
                    </w:p>
                    <w:p w:rsidR="00EF4539" w:rsidRDefault="00EF4539">
                      <w:pPr>
                        <w:pStyle w:val="Endereopostal"/>
                      </w:pPr>
                      <w:r>
                        <w:t>Rua:</w:t>
                      </w:r>
                      <w:r w:rsidR="00F813C6">
                        <w:t xml:space="preserve"> </w:t>
                      </w:r>
                      <w:fldSimple w:instr=" MERGEFIELD rua ">
                        <w:r w:rsidR="00F761AF" w:rsidRPr="0009048F">
                          <w:rPr>
                            <w:noProof/>
                          </w:rPr>
                          <w:t>Alcantara n° 88</w:t>
                        </w:r>
                      </w:fldSimple>
                    </w:p>
                    <w:p w:rsidR="00EF4539" w:rsidRDefault="00EF4539">
                      <w:pPr>
                        <w:pStyle w:val="Endereopostal"/>
                      </w:pPr>
                      <w:r>
                        <w:t>Cidade</w:t>
                      </w:r>
                      <w:r w:rsidR="00F813C6">
                        <w:t xml:space="preserve">:  </w:t>
                      </w:r>
                      <w:fldSimple w:instr=" MERGEFIELD cidade ">
                        <w:r w:rsidR="00F761AF" w:rsidRPr="0009048F">
                          <w:rPr>
                            <w:noProof/>
                          </w:rPr>
                          <w:t>Rio de Janeiro</w:t>
                        </w:r>
                      </w:fldSimple>
                      <w:r>
                        <w:t xml:space="preserve">, </w:t>
                      </w:r>
                      <w:r w:rsidR="00F813C6">
                        <w:t xml:space="preserve">ESTADO: </w:t>
                      </w:r>
                      <w:fldSimple w:instr=" MERGEFIELD estado ">
                        <w:r w:rsidR="00F761AF" w:rsidRPr="0009048F">
                          <w:rPr>
                            <w:noProof/>
                          </w:rPr>
                          <w:t>RJ</w:t>
                        </w:r>
                      </w:fldSimple>
                      <w:r>
                        <w:t xml:space="preserve"> CEP</w:t>
                      </w:r>
                      <w:r w:rsidR="00F813C6">
                        <w:t xml:space="preserve"> </w:t>
                      </w:r>
                      <w:fldSimple w:instr=" MERGEFIELD CEP ">
                        <w:r w:rsidR="00F761AF" w:rsidRPr="0009048F">
                          <w:rPr>
                            <w:noProof/>
                          </w:rPr>
                          <w:t>22555111</w:t>
                        </w:r>
                      </w:fldSimple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5434965</wp:posOffset>
                </wp:positionH>
                <wp:positionV relativeFrom="page">
                  <wp:posOffset>417830</wp:posOffset>
                </wp:positionV>
                <wp:extent cx="4298950" cy="6945630"/>
                <wp:effectExtent l="0" t="0" r="3175" b="254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694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39" w:rsidRDefault="00EF4539"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1" name="Imagem 1" descr="Bolo com 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lo com 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27.95pt;margin-top:32.9pt;width:338.5pt;height:546.9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" filled="f" stroked="f">
                <v:textbox style="mso-fit-shape-to-text:t">
                  <w:txbxContent>
                    <w:p w:rsidR="00EF4539" w:rsidRDefault="00EF4539"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1" name="Imagem 1" descr="Bolo com 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lo com 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352C">
        <w:br w:type="page"/>
      </w:r>
    </w:p>
    <w:p w:rsidR="0093352C" w:rsidRDefault="003A6D01"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6400800</wp:posOffset>
                </wp:positionH>
                <wp:positionV relativeFrom="page">
                  <wp:posOffset>935355</wp:posOffset>
                </wp:positionV>
                <wp:extent cx="2724785" cy="5396865"/>
                <wp:effectExtent l="0" t="1905" r="0" b="190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539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39" w:rsidRPr="0026084F" w:rsidRDefault="00EF4539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Data:</w:t>
                            </w:r>
                            <w:r w:rsidR="00F813C6">
                              <w:rPr>
                                <w:lang w:val="pt-BR"/>
                              </w:rPr>
                              <w:t xml:space="preserve"> 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F813C6">
                              <w:rPr>
                                <w:lang w:val="pt-BR"/>
                              </w:rPr>
                              <w:instrText xml:space="preserve"> MERGEFIELD data </w:instrTex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761AF" w:rsidRPr="0009048F">
                              <w:rPr>
                                <w:noProof/>
                                <w:lang w:val="pt-BR"/>
                              </w:rPr>
                              <w:t>14/09/2020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EF4539" w:rsidRPr="0026084F" w:rsidRDefault="00EF4539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Hora:</w:t>
                            </w:r>
                            <w:r w:rsidR="00F813C6">
                              <w:rPr>
                                <w:lang w:val="pt-BR"/>
                              </w:rPr>
                              <w:t xml:space="preserve"> 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F813C6">
                              <w:rPr>
                                <w:lang w:val="pt-BR"/>
                              </w:rPr>
                              <w:instrText xml:space="preserve"> MERGEFIELD hora </w:instrTex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761AF" w:rsidRPr="0009048F">
                              <w:rPr>
                                <w:noProof/>
                                <w:lang w:val="pt-BR"/>
                              </w:rPr>
                              <w:t>15:00 h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EF4539" w:rsidRPr="0026084F" w:rsidRDefault="00EF4539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Local:</w:t>
                            </w:r>
                            <w:r w:rsidR="00F813C6">
                              <w:rPr>
                                <w:lang w:val="pt-BR"/>
                              </w:rPr>
                              <w:t xml:space="preserve"> 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F813C6">
                              <w:rPr>
                                <w:lang w:val="pt-BR"/>
                              </w:rPr>
                              <w:instrText xml:space="preserve"> MERGEFIELD local </w:instrTex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761AF" w:rsidRPr="0009048F">
                              <w:rPr>
                                <w:noProof/>
                                <w:lang w:val="pt-BR"/>
                              </w:rPr>
                              <w:t>Bar lapa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EF4539" w:rsidRPr="0026084F" w:rsidRDefault="00EF4539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Traje:</w:t>
                            </w:r>
                            <w:r w:rsidR="00F813C6">
                              <w:rPr>
                                <w:lang w:val="pt-BR"/>
                              </w:rPr>
                              <w:t xml:space="preserve"> 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F813C6">
                              <w:rPr>
                                <w:lang w:val="pt-BR"/>
                              </w:rPr>
                              <w:instrText xml:space="preserve"> MERGEFIELD traje </w:instrTex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761AF" w:rsidRPr="0009048F">
                              <w:rPr>
                                <w:noProof/>
                                <w:lang w:val="pt-BR"/>
                              </w:rPr>
                              <w:t>Social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EF4539" w:rsidRPr="0026084F" w:rsidRDefault="00EF4539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Favor trazer:</w:t>
                            </w:r>
                            <w:r w:rsidR="00F813C6">
                              <w:rPr>
                                <w:lang w:val="pt-BR"/>
                              </w:rPr>
                              <w:t xml:space="preserve"> 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begin"/>
                            </w:r>
                            <w:r w:rsidR="00F813C6">
                              <w:rPr>
                                <w:lang w:val="pt-BR"/>
                              </w:rPr>
                              <w:instrText xml:space="preserve"> MERGEFIELD trazer </w:instrTex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separate"/>
                            </w:r>
                            <w:r w:rsidR="00F761AF" w:rsidRPr="0009048F">
                              <w:rPr>
                                <w:noProof/>
                                <w:lang w:val="pt-BR"/>
                              </w:rPr>
                              <w:t>Carne</w:t>
                            </w:r>
                            <w:r w:rsidR="00F813C6"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EF4539" w:rsidRDefault="00EF4539">
                            <w:pPr>
                              <w:pStyle w:val="Ttulo2"/>
                            </w:pPr>
                            <w:r>
                              <w:t>R.S.V.P.:(242) 555-0123, t</w:t>
                            </w:r>
                            <w:r w:rsidR="00F813C6">
                              <w:t>ratar</w:t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fldSimple w:instr=" MERGEFIELD &quot;Aniversariante&quot; ">
                              <w:r w:rsidR="00F761AF" w:rsidRPr="0009048F">
                                <w:rPr>
                                  <w:noProof/>
                                </w:rPr>
                                <w:t>Olegario</w:t>
                              </w:r>
                            </w:fldSimple>
                            <w:fldSimple w:instr=" MERGEFIELD &quot;Aniversariante&quot; ">
                              <w:r w:rsidR="00F761AF" w:rsidRPr="0009048F">
                                <w:rPr>
                                  <w:noProof/>
                                </w:rPr>
                                <w:t>Olegario</w:t>
                              </w:r>
                            </w:fldSimple>
                            <w:fldSimple w:instr=" MERGEFIELD &quot;Aniversariante&quot; ">
                              <w:r w:rsidR="00F761AF" w:rsidRPr="0009048F">
                                <w:rPr>
                                  <w:noProof/>
                                </w:rPr>
                                <w:t>Olegario</w:t>
                              </w:r>
                            </w:fldSimple>
                            <w:fldSimple w:instr=" MERGEFIELD &quot;Aniversariante&quot; ">
                              <w:r w:rsidR="00F761AF" w:rsidRPr="0009048F">
                                <w:rPr>
                                  <w:noProof/>
                                </w:rPr>
                                <w:t>Olegario</w:t>
                              </w:r>
                            </w:fldSimple>
                            <w:fldSimple w:instr=" MERGEFIELD &quot;Aniversariante&quot; ">
                              <w:r w:rsidR="00F761AF" w:rsidRPr="0009048F">
                                <w:rPr>
                                  <w:noProof/>
                                </w:rPr>
                                <w:t>Olegario</w:t>
                              </w:r>
                            </w:fldSimple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 w:rsidR="00F813C6">
                              <w:fldChar w:fldCharType="begin"/>
                            </w:r>
                            <w:r w:rsidR="00F813C6">
                              <w:instrText xml:space="preserve"> MERGEFIELD "Identificador exclusivo" \m </w:instrText>
                            </w:r>
                            <w:r w:rsidR="00F813C6">
                              <w:fldChar w:fldCharType="end"/>
                            </w:r>
                            <w:r>
                              <w:t xml:space="preserve"> com Linda.</w:t>
                            </w:r>
                          </w:p>
                          <w:p w:rsidR="00EF4539" w:rsidRDefault="00EF4539">
                            <w:pPr>
                              <w:pStyle w:val="Ttulo2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7in;margin-top:73.65pt;width:214.55pt;height:42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" filled="f" stroked="f" strokecolor="#036" strokeweight="4.5pt">
                <v:stroke dashstyle="1 1" linestyle="thickThin"/>
                <v:textbox style="layout-flow:vertical;mso-layout-flow-alt:bottom-to-top">
                  <w:txbxContent>
                    <w:p w:rsidR="00EF4539" w:rsidRPr="0026084F" w:rsidRDefault="00EF4539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Data:</w:t>
                      </w:r>
                      <w:r w:rsidR="00F813C6">
                        <w:rPr>
                          <w:lang w:val="pt-BR"/>
                        </w:rPr>
                        <w:t xml:space="preserve"> </w:t>
                      </w:r>
                      <w:r w:rsidR="00F813C6">
                        <w:rPr>
                          <w:lang w:val="pt-BR"/>
                        </w:rPr>
                        <w:fldChar w:fldCharType="begin"/>
                      </w:r>
                      <w:r w:rsidR="00F813C6">
                        <w:rPr>
                          <w:lang w:val="pt-BR"/>
                        </w:rPr>
                        <w:instrText xml:space="preserve"> MERGEFIELD data </w:instrText>
                      </w:r>
                      <w:r w:rsidR="00F813C6">
                        <w:rPr>
                          <w:lang w:val="pt-BR"/>
                        </w:rPr>
                        <w:fldChar w:fldCharType="separate"/>
                      </w:r>
                      <w:r w:rsidR="00F761AF" w:rsidRPr="0009048F">
                        <w:rPr>
                          <w:noProof/>
                          <w:lang w:val="pt-BR"/>
                        </w:rPr>
                        <w:t>14/09/2020</w:t>
                      </w:r>
                      <w:r w:rsidR="00F813C6">
                        <w:rPr>
                          <w:lang w:val="pt-BR"/>
                        </w:rPr>
                        <w:fldChar w:fldCharType="end"/>
                      </w:r>
                    </w:p>
                    <w:p w:rsidR="00EF4539" w:rsidRPr="0026084F" w:rsidRDefault="00EF4539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Hora:</w:t>
                      </w:r>
                      <w:r w:rsidR="00F813C6">
                        <w:rPr>
                          <w:lang w:val="pt-BR"/>
                        </w:rPr>
                        <w:t xml:space="preserve"> </w:t>
                      </w:r>
                      <w:r w:rsidR="00F813C6">
                        <w:rPr>
                          <w:lang w:val="pt-BR"/>
                        </w:rPr>
                        <w:fldChar w:fldCharType="begin"/>
                      </w:r>
                      <w:r w:rsidR="00F813C6">
                        <w:rPr>
                          <w:lang w:val="pt-BR"/>
                        </w:rPr>
                        <w:instrText xml:space="preserve"> MERGEFIELD hora </w:instrText>
                      </w:r>
                      <w:r w:rsidR="00F813C6">
                        <w:rPr>
                          <w:lang w:val="pt-BR"/>
                        </w:rPr>
                        <w:fldChar w:fldCharType="separate"/>
                      </w:r>
                      <w:r w:rsidR="00F761AF" w:rsidRPr="0009048F">
                        <w:rPr>
                          <w:noProof/>
                          <w:lang w:val="pt-BR"/>
                        </w:rPr>
                        <w:t>15:00 h</w:t>
                      </w:r>
                      <w:r w:rsidR="00F813C6">
                        <w:rPr>
                          <w:lang w:val="pt-BR"/>
                        </w:rPr>
                        <w:fldChar w:fldCharType="end"/>
                      </w:r>
                    </w:p>
                    <w:p w:rsidR="00EF4539" w:rsidRPr="0026084F" w:rsidRDefault="00EF4539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Local:</w:t>
                      </w:r>
                      <w:r w:rsidR="00F813C6">
                        <w:rPr>
                          <w:lang w:val="pt-BR"/>
                        </w:rPr>
                        <w:t xml:space="preserve"> </w:t>
                      </w:r>
                      <w:r w:rsidR="00F813C6">
                        <w:rPr>
                          <w:lang w:val="pt-BR"/>
                        </w:rPr>
                        <w:fldChar w:fldCharType="begin"/>
                      </w:r>
                      <w:r w:rsidR="00F813C6">
                        <w:rPr>
                          <w:lang w:val="pt-BR"/>
                        </w:rPr>
                        <w:instrText xml:space="preserve"> MERGEFIELD local </w:instrText>
                      </w:r>
                      <w:r w:rsidR="00F813C6">
                        <w:rPr>
                          <w:lang w:val="pt-BR"/>
                        </w:rPr>
                        <w:fldChar w:fldCharType="separate"/>
                      </w:r>
                      <w:r w:rsidR="00F761AF" w:rsidRPr="0009048F">
                        <w:rPr>
                          <w:noProof/>
                          <w:lang w:val="pt-BR"/>
                        </w:rPr>
                        <w:t>Bar lapa</w:t>
                      </w:r>
                      <w:r w:rsidR="00F813C6">
                        <w:rPr>
                          <w:lang w:val="pt-BR"/>
                        </w:rPr>
                        <w:fldChar w:fldCharType="end"/>
                      </w:r>
                    </w:p>
                    <w:p w:rsidR="00EF4539" w:rsidRPr="0026084F" w:rsidRDefault="00EF4539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Traje:</w:t>
                      </w:r>
                      <w:r w:rsidR="00F813C6">
                        <w:rPr>
                          <w:lang w:val="pt-BR"/>
                        </w:rPr>
                        <w:t xml:space="preserve"> </w:t>
                      </w:r>
                      <w:r w:rsidR="00F813C6">
                        <w:rPr>
                          <w:lang w:val="pt-BR"/>
                        </w:rPr>
                        <w:fldChar w:fldCharType="begin"/>
                      </w:r>
                      <w:r w:rsidR="00F813C6">
                        <w:rPr>
                          <w:lang w:val="pt-BR"/>
                        </w:rPr>
                        <w:instrText xml:space="preserve"> MERGEFIELD traje </w:instrText>
                      </w:r>
                      <w:r w:rsidR="00F813C6">
                        <w:rPr>
                          <w:lang w:val="pt-BR"/>
                        </w:rPr>
                        <w:fldChar w:fldCharType="separate"/>
                      </w:r>
                      <w:r w:rsidR="00F761AF" w:rsidRPr="0009048F">
                        <w:rPr>
                          <w:noProof/>
                          <w:lang w:val="pt-BR"/>
                        </w:rPr>
                        <w:t>Social</w:t>
                      </w:r>
                      <w:r w:rsidR="00F813C6">
                        <w:rPr>
                          <w:lang w:val="pt-BR"/>
                        </w:rPr>
                        <w:fldChar w:fldCharType="end"/>
                      </w:r>
                    </w:p>
                    <w:p w:rsidR="00EF4539" w:rsidRPr="0026084F" w:rsidRDefault="00EF4539">
                      <w:pPr>
                        <w:pStyle w:val="Ttulo2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Favor trazer:</w:t>
                      </w:r>
                      <w:r w:rsidR="00F813C6">
                        <w:rPr>
                          <w:lang w:val="pt-BR"/>
                        </w:rPr>
                        <w:t xml:space="preserve"> </w:t>
                      </w:r>
                      <w:r w:rsidR="00F813C6">
                        <w:rPr>
                          <w:lang w:val="pt-BR"/>
                        </w:rPr>
                        <w:fldChar w:fldCharType="begin"/>
                      </w:r>
                      <w:r w:rsidR="00F813C6">
                        <w:rPr>
                          <w:lang w:val="pt-BR"/>
                        </w:rPr>
                        <w:instrText xml:space="preserve"> MERGEFIELD trazer </w:instrText>
                      </w:r>
                      <w:r w:rsidR="00F813C6">
                        <w:rPr>
                          <w:lang w:val="pt-BR"/>
                        </w:rPr>
                        <w:fldChar w:fldCharType="separate"/>
                      </w:r>
                      <w:r w:rsidR="00F761AF" w:rsidRPr="0009048F">
                        <w:rPr>
                          <w:noProof/>
                          <w:lang w:val="pt-BR"/>
                        </w:rPr>
                        <w:t>Carne</w:t>
                      </w:r>
                      <w:r w:rsidR="00F813C6">
                        <w:rPr>
                          <w:lang w:val="pt-BR"/>
                        </w:rPr>
                        <w:fldChar w:fldCharType="end"/>
                      </w:r>
                    </w:p>
                    <w:p w:rsidR="00EF4539" w:rsidRDefault="00EF4539">
                      <w:pPr>
                        <w:pStyle w:val="Ttulo2"/>
                      </w:pPr>
                      <w:r>
                        <w:t>R.S.V.P.:(242) 555-0123, t</w:t>
                      </w:r>
                      <w:r w:rsidR="00F813C6">
                        <w:t>ratar</w:t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fldSimple w:instr=" MERGEFIELD &quot;Aniversariante&quot; ">
                        <w:r w:rsidR="00F761AF" w:rsidRPr="0009048F">
                          <w:rPr>
                            <w:noProof/>
                          </w:rPr>
                          <w:t>Olegario</w:t>
                        </w:r>
                      </w:fldSimple>
                      <w:fldSimple w:instr=" MERGEFIELD &quot;Aniversariante&quot; ">
                        <w:r w:rsidR="00F761AF" w:rsidRPr="0009048F">
                          <w:rPr>
                            <w:noProof/>
                          </w:rPr>
                          <w:t>Olegario</w:t>
                        </w:r>
                      </w:fldSimple>
                      <w:fldSimple w:instr=" MERGEFIELD &quot;Aniversariante&quot; ">
                        <w:r w:rsidR="00F761AF" w:rsidRPr="0009048F">
                          <w:rPr>
                            <w:noProof/>
                          </w:rPr>
                          <w:t>Olegario</w:t>
                        </w:r>
                      </w:fldSimple>
                      <w:fldSimple w:instr=" MERGEFIELD &quot;Aniversariante&quot; ">
                        <w:r w:rsidR="00F761AF" w:rsidRPr="0009048F">
                          <w:rPr>
                            <w:noProof/>
                          </w:rPr>
                          <w:t>Olegario</w:t>
                        </w:r>
                      </w:fldSimple>
                      <w:fldSimple w:instr=" MERGEFIELD &quot;Aniversariante&quot; ">
                        <w:r w:rsidR="00F761AF" w:rsidRPr="0009048F">
                          <w:rPr>
                            <w:noProof/>
                          </w:rPr>
                          <w:t>Olegario</w:t>
                        </w:r>
                      </w:fldSimple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 w:rsidR="00F813C6">
                        <w:fldChar w:fldCharType="begin"/>
                      </w:r>
                      <w:r w:rsidR="00F813C6">
                        <w:instrText xml:space="preserve"> MERGEFIELD "Identificador exclusivo" \m </w:instrText>
                      </w:r>
                      <w:r w:rsidR="00F813C6">
                        <w:fldChar w:fldCharType="end"/>
                      </w:r>
                      <w:r>
                        <w:t xml:space="preserve"> com Linda.</w:t>
                      </w:r>
                    </w:p>
                    <w:p w:rsidR="00EF4539" w:rsidRDefault="00EF4539">
                      <w:pPr>
                        <w:pStyle w:val="Ttulo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5414010</wp:posOffset>
                </wp:positionH>
                <wp:positionV relativeFrom="page">
                  <wp:posOffset>393065</wp:posOffset>
                </wp:positionV>
                <wp:extent cx="4298950" cy="7027545"/>
                <wp:effectExtent l="3810" t="254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702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39" w:rsidRDefault="00EF4539">
                            <w:pPr>
                              <w:jc w:val="center"/>
                              <w:rPr>
                                <w:szCs w:val="5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sz w:val="20"/>
                                <w:szCs w:val="20"/>
                                <w:lang w:val="pt-BR" w:eastAsia="pt-BR" w:bidi="ar-SA"/>
                              </w:rPr>
                              <w:drawing>
                                <wp:inline distT="0" distB="0" distL="0" distR="0">
                                  <wp:extent cx="4114800" cy="6858000"/>
                                  <wp:effectExtent l="0" t="0" r="0" b="0"/>
                                  <wp:docPr id="2" name="Imagem 2" descr="Borda azu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orda azu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26.3pt;margin-top:30.95pt;width:338.5pt;height:553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" filled="f" stroked="f" strokecolor="#036" strokeweight="4.5pt">
                <v:stroke dashstyle="1 1" linestyle="thickThin"/>
                <v:textbox style="layout-flow:vertical;mso-layout-flow-alt:bottom-to-top;mso-fit-shape-to-text:t">
                  <w:txbxContent>
                    <w:p w:rsidR="00EF4539" w:rsidRDefault="00EF4539">
                      <w:pPr>
                        <w:jc w:val="center"/>
                        <w:rPr>
                          <w:szCs w:val="56"/>
                        </w:rPr>
                      </w:pPr>
                      <w:bookmarkStart w:id="1" w:name="_GoBack"/>
                      <w:bookmarkEnd w:id="1"/>
                      <w:r>
                        <w:rPr>
                          <w:noProof/>
                          <w:sz w:val="20"/>
                          <w:szCs w:val="20"/>
                          <w:lang w:val="pt-BR" w:eastAsia="pt-BR" w:bidi="ar-SA"/>
                        </w:rPr>
                        <w:drawing>
                          <wp:inline distT="0" distB="0" distL="0" distR="0">
                            <wp:extent cx="4114800" cy="6858000"/>
                            <wp:effectExtent l="0" t="0" r="0" b="0"/>
                            <wp:docPr id="2" name="Imagem 2" descr="Borda azu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orda azu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685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600075</wp:posOffset>
                </wp:positionV>
                <wp:extent cx="3662045" cy="660082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660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33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539" w:rsidRPr="0026084F" w:rsidRDefault="00EF4539">
                            <w:pPr>
                              <w:pStyle w:val="Ttulo3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Opcional</w:t>
                            </w:r>
                          </w:p>
                          <w:p w:rsidR="00EF4539" w:rsidRPr="0026084F" w:rsidRDefault="00EF4539">
                            <w:pPr>
                              <w:pStyle w:val="Corpodetexto"/>
                              <w:rPr>
                                <w:lang w:val="pt-BR"/>
                              </w:rPr>
                            </w:pPr>
                            <w:r w:rsidRPr="0026084F">
                              <w:rPr>
                                <w:lang w:val="pt-BR"/>
                              </w:rPr>
                              <w:t>Insira aqui o mapa do</w:t>
                            </w:r>
                          </w:p>
                          <w:p w:rsidR="00EF4539" w:rsidRDefault="00EF4539">
                            <w:pPr>
                              <w:pStyle w:val="Corpodetexto"/>
                            </w:pPr>
                            <w:r>
                              <w:t>local da festa.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63pt;margin-top:47.25pt;width:288.35pt;height:51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" filled="f" stroked="f" strokecolor="#036" strokeweight="4.5pt">
                <v:stroke linestyle="thickThin"/>
                <v:textbox style="layout-flow:vertical;mso-layout-flow-alt:bottom-to-top">
                  <w:txbxContent>
                    <w:p w:rsidR="00EF4539" w:rsidRPr="0026084F" w:rsidRDefault="00EF4539">
                      <w:pPr>
                        <w:pStyle w:val="Ttulo3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Opcional</w:t>
                      </w:r>
                    </w:p>
                    <w:p w:rsidR="00EF4539" w:rsidRPr="0026084F" w:rsidRDefault="00EF4539">
                      <w:pPr>
                        <w:pStyle w:val="Corpodetexto"/>
                        <w:rPr>
                          <w:lang w:val="pt-BR"/>
                        </w:rPr>
                      </w:pPr>
                      <w:r w:rsidRPr="0026084F">
                        <w:rPr>
                          <w:lang w:val="pt-BR"/>
                        </w:rPr>
                        <w:t>Insira aqui o mapa do</w:t>
                      </w:r>
                    </w:p>
                    <w:p w:rsidR="00EF4539" w:rsidRDefault="00EF4539">
                      <w:pPr>
                        <w:pStyle w:val="Corpodetexto"/>
                      </w:pPr>
                      <w:r>
                        <w:t>local da festa.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93352C" w:rsidSect="00EF4539">
      <w:pgSz w:w="16838" w:h="11906" w:orient="landscape" w:code="9"/>
      <w:pgMar w:top="720" w:right="720" w:bottom="734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539" w:rsidRDefault="00EF4539" w:rsidP="00EF4539">
      <w:r>
        <w:separator/>
      </w:r>
    </w:p>
  </w:endnote>
  <w:endnote w:type="continuationSeparator" w:id="0">
    <w:p w:rsidR="00EF4539" w:rsidRDefault="00EF4539" w:rsidP="00EF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539" w:rsidRDefault="00EF4539" w:rsidP="00EF4539">
      <w:r>
        <w:separator/>
      </w:r>
    </w:p>
  </w:footnote>
  <w:footnote w:type="continuationSeparator" w:id="0">
    <w:p w:rsidR="00EF4539" w:rsidRDefault="00EF4539" w:rsidP="00EF4539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50814174"/>
  </wne:recipientData>
  <wne:recipientData>
    <wne:active wne:val="1"/>
    <wne:hash wne:val="-1884107837"/>
  </wne:recipientData>
  <wne:recipientData>
    <wne:active wne:val="1"/>
    <wne:hash wne:val="1199554347"/>
  </wne:recipientData>
  <wne:recipientData>
    <wne:active wne:val="1"/>
    <wne:hash wne:val="1418215396"/>
  </wne:recipientData>
  <wne:recipientData>
    <wne:active wne:val="1"/>
    <wne:hash wne:val="180464856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junio\OneDrive\Documentos\Minhas fontes de dados\Festa Fantasi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2"/>
    <w:viewMergedData/>
    <w:activeRecord w:val="4"/>
    <w:odso>
      <w:udl w:val="Provider=Microsoft.ACE.OLEDB.12.0;User ID=Admin;Data Source=C:\Users\junio\OneDrive\Documentos\Minhas fontes de dados\Festa Fantasi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3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e"/>
        <w:mappedName w:val="No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dade"/>
        <w:mappedName w:val="Cidade"/>
        <w:column w:val="3"/>
        <w:lid w:val="en-US"/>
      </w:fieldMapData>
      <w:fieldMapData>
        <w:type w:val="dbColumn"/>
        <w:name w:val="estado"/>
        <w:mappedName w:val="Estado"/>
        <w:column w:val="4"/>
        <w:lid w:val="en-US"/>
      </w:fieldMapData>
      <w:fieldMapData>
        <w:type w:val="dbColumn"/>
        <w:name w:val="CEP"/>
        <w:mappedName w:val="CEP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hyphenationZone w:val="425"/>
  <w:drawingGridHorizontalSpacing w:val="120"/>
  <w:drawingGridVerticalSpacing w:val="720"/>
  <w:displayHorizontalDrawingGridEvery w:val="2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01"/>
    <w:rsid w:val="0026084F"/>
    <w:rsid w:val="003A6D01"/>
    <w:rsid w:val="00745802"/>
    <w:rsid w:val="00783AEB"/>
    <w:rsid w:val="008D626F"/>
    <w:rsid w:val="0093352C"/>
    <w:rsid w:val="00C11047"/>
    <w:rsid w:val="00EF4539"/>
    <w:rsid w:val="00F761AF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AECB91"/>
  <w15:docId w15:val="{9F415FA9-3CBD-4C00-AFBE-8234FEB7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bidi="hi-IN"/>
    </w:rPr>
  </w:style>
  <w:style w:type="paragraph" w:styleId="Ttulo1">
    <w:name w:val="heading 1"/>
    <w:basedOn w:val="Normal"/>
    <w:next w:val="Normal"/>
    <w:qFormat/>
    <w:pPr>
      <w:spacing w:line="660" w:lineRule="exact"/>
      <w:outlineLvl w:val="0"/>
    </w:pPr>
    <w:rPr>
      <w:rFonts w:ascii="Tahoma" w:hAnsi="Tahoma" w:cs="Tahoma"/>
      <w:color w:val="2482A8"/>
      <w:sz w:val="64"/>
      <w:szCs w:val="64"/>
    </w:rPr>
  </w:style>
  <w:style w:type="paragraph" w:styleId="Ttulo2">
    <w:name w:val="heading 2"/>
    <w:basedOn w:val="Ttulo1"/>
    <w:next w:val="Normal"/>
    <w:qFormat/>
    <w:pPr>
      <w:outlineLvl w:val="1"/>
    </w:pPr>
    <w:rPr>
      <w:bCs/>
      <w:sz w:val="44"/>
      <w:szCs w:val="44"/>
    </w:rPr>
  </w:style>
  <w:style w:type="paragraph" w:styleId="Ttulo3">
    <w:name w:val="heading 3"/>
    <w:basedOn w:val="Normal"/>
    <w:next w:val="Normal"/>
    <w:qFormat/>
    <w:pPr>
      <w:spacing w:before="1720"/>
      <w:jc w:val="center"/>
      <w:outlineLvl w:val="2"/>
    </w:pPr>
    <w:rPr>
      <w:rFonts w:ascii="Tahoma" w:hAnsi="Tahoma" w:cs="Tahoma"/>
      <w:b/>
      <w:color w:val="2482A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center"/>
    </w:pPr>
    <w:rPr>
      <w:rFonts w:ascii="Tahoma" w:hAnsi="Tahoma" w:cs="Tahoma"/>
      <w:color w:val="2482A8"/>
    </w:rPr>
  </w:style>
  <w:style w:type="paragraph" w:styleId="Textodebalo">
    <w:name w:val="Balloon Text"/>
    <w:basedOn w:val="Normal"/>
    <w:semiHidden/>
    <w:rPr>
      <w:rFonts w:ascii="Tahoma" w:hAnsi="Tahoma"/>
      <w:sz w:val="16"/>
      <w:szCs w:val="16"/>
    </w:rPr>
  </w:style>
  <w:style w:type="paragraph" w:customStyle="1" w:styleId="Nome">
    <w:name w:val="Nome"/>
    <w:basedOn w:val="Normal"/>
    <w:pPr>
      <w:spacing w:before="1680"/>
      <w:ind w:left="3600"/>
    </w:pPr>
    <w:rPr>
      <w:rFonts w:ascii="Tahoma" w:hAnsi="Tahoma" w:cs="Tahoma"/>
      <w:b/>
      <w:caps/>
      <w:color w:val="2482A8"/>
      <w:lang w:bidi="en-US"/>
    </w:rPr>
  </w:style>
  <w:style w:type="paragraph" w:customStyle="1" w:styleId="Endereopostal">
    <w:name w:val="Endereço postal"/>
    <w:basedOn w:val="Nome"/>
    <w:pPr>
      <w:spacing w:before="0"/>
    </w:pPr>
    <w:rPr>
      <w:b w:val="0"/>
    </w:rPr>
  </w:style>
  <w:style w:type="paragraph" w:customStyle="1" w:styleId="Remetente1">
    <w:name w:val="Remetente1"/>
    <w:basedOn w:val="Normal"/>
    <w:rPr>
      <w:rFonts w:ascii="Tahoma" w:hAnsi="Tahoma" w:cs="Tahoma"/>
      <w:color w:val="2482A8"/>
      <w:sz w:val="18"/>
      <w:szCs w:val="18"/>
      <w:lang w:bidi="en-US"/>
    </w:rPr>
  </w:style>
  <w:style w:type="table" w:customStyle="1" w:styleId="TabelaNormal0">
    <w:name w:val="Tabela 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EF453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EF4539"/>
    <w:rPr>
      <w:rFonts w:cs="Mangal"/>
      <w:sz w:val="24"/>
      <w:szCs w:val="21"/>
      <w:lang w:bidi="hi-IN"/>
    </w:rPr>
  </w:style>
  <w:style w:type="paragraph" w:styleId="Rodap">
    <w:name w:val="footer"/>
    <w:basedOn w:val="Normal"/>
    <w:link w:val="RodapChar"/>
    <w:unhideWhenUsed/>
    <w:rsid w:val="00EF453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rsid w:val="00EF4539"/>
    <w:rPr>
      <w:rFonts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junio\OneDrive\Documentos\Minhas%20fontes%20de%20dados\Festa%20Fantasia.mdb" TargetMode="External"/><Relationship Id="rId2" Type="http://schemas.openxmlformats.org/officeDocument/2006/relationships/mailMergeSource" Target="file:///C:\Users\junio\OneDrive\Documentos\Minhas%20fontes%20de%20dados\Festa%20Fantasia.mdb" TargetMode="External"/><Relationship Id="rId1" Type="http://schemas.openxmlformats.org/officeDocument/2006/relationships/attachedTemplate" Target="file:///C:\Users\Daniel%20Viana\AppData\Roaming\Microsoft\Modelos\MS_Inv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C579461-336C-4BED-8C3C-82DB99E9C4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MS_InvMa</Template>
  <TotalTime>35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Viana</dc:creator>
  <cp:lastModifiedBy>junio dias de oliveira</cp:lastModifiedBy>
  <cp:revision>20</cp:revision>
  <cp:lastPrinted>2004-01-12T15:15:00Z</cp:lastPrinted>
  <dcterms:created xsi:type="dcterms:W3CDTF">2018-08-17T01:17:00Z</dcterms:created>
  <dcterms:modified xsi:type="dcterms:W3CDTF">2020-09-03T21:02:00Z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TC010161741046</vt:lpwstr>
  </property>
</Properties>
</file>